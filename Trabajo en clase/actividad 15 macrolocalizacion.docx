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0E" w:rsidRDefault="007A0F8B">
      <w:r w:rsidRPr="004C7982">
        <w:rPr>
          <w:noProof/>
          <w:lang w:val="es-MX" w:eastAsia="es-MX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292100</wp:posOffset>
            </wp:positionV>
            <wp:extent cx="1381125" cy="781050"/>
            <wp:effectExtent l="0" t="0" r="0" b="0"/>
            <wp:wrapSquare wrapText="bothSides"/>
            <wp:docPr id="3" name="Imagen 3" descr="http://img.logismarket.com.mx/ic/ematec-localizacion-de-las-plantas-412536-F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logismarket.com.mx/ic/ematec-localizacion-de-las-plantas-412536-FG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8EF" w:rsidRDefault="00A8045C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15875</wp:posOffset>
                </wp:positionV>
                <wp:extent cx="5775960" cy="617220"/>
                <wp:effectExtent l="19050" t="19050" r="34290" b="49530"/>
                <wp:wrapNone/>
                <wp:docPr id="19" name="Rectángulo redondeado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5960" cy="617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1B65B" id="Rectángulo redondeado 279" o:spid="_x0000_s1026" style="position:absolute;margin-left:111pt;margin-top:1.25pt;width:454.8pt;height:48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" fillcolor="#70ad47 [3209]" strokecolor="#f2f2f2 [3041]" strokeweight="3pt">
                <v:stroke joinstyle="miter"/>
                <v:shadow on="t" color="#375623 [1609]" opacity=".5" offset="1pt"/>
              </v:round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>
                <wp:simplePos x="0" y="0"/>
                <wp:positionH relativeFrom="page">
                  <wp:posOffset>2919730</wp:posOffset>
                </wp:positionH>
                <wp:positionV relativeFrom="paragraph">
                  <wp:posOffset>110490</wp:posOffset>
                </wp:positionV>
                <wp:extent cx="457136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36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C1B" w:rsidRPr="00201C1B" w:rsidRDefault="00A730E1" w:rsidP="00504F64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bidi="es-ES"/>
                              </w:rPr>
                              <w:t>Actividad:</w:t>
                            </w:r>
                            <w:r w:rsidR="00201C1B" w:rsidRPr="0014438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bidi="es-ES"/>
                              </w:rPr>
                              <w:t xml:space="preserve"> </w:t>
                            </w:r>
                            <w:r w:rsidR="00893C64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bidi="es-ES"/>
                              </w:rPr>
                              <w:t>15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bidi="es-ES"/>
                              </w:rPr>
                              <w:t xml:space="preserve"> </w:t>
                            </w:r>
                            <w:r w:rsidR="004D6F45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bidi="es-ES"/>
                              </w:rPr>
                              <w:t xml:space="preserve">MACRO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bidi="es-ES"/>
                              </w:rPr>
                              <w:t>L</w:t>
                            </w:r>
                            <w:r w:rsidR="004D6F45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bidi="es-ES"/>
                              </w:rPr>
                              <w:t xml:space="preserve">OCALIZACION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bidi="es-ES"/>
                              </w:rPr>
                              <w:t xml:space="preserve"> </w:t>
                            </w:r>
                          </w:p>
                          <w:p w:rsidR="00201C1B" w:rsidRDefault="00201C1B" w:rsidP="00201C1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32"/>
                                <w:lang w:bidi="es-ES"/>
                              </w:rPr>
                            </w:pPr>
                          </w:p>
                          <w:p w:rsidR="00201C1B" w:rsidRPr="00201C1B" w:rsidRDefault="00201C1B" w:rsidP="00C32C7E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32"/>
                                <w:lang w:bidi="es-ES"/>
                              </w:rPr>
                            </w:pPr>
                          </w:p>
                          <w:p w:rsidR="006F118F" w:rsidRPr="002F310E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9.9pt;margin-top:8.7pt;width:359.95pt;height:10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" filled="f" stroked="f">
                <v:textbox>
                  <w:txbxContent>
                    <w:p w:rsidR="00201C1B" w:rsidRPr="00201C1B" w:rsidRDefault="00A730E1" w:rsidP="00504F64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bidi="es-ES"/>
                        </w:rPr>
                        <w:t>Actividad:</w:t>
                      </w:r>
                      <w:r w:rsidR="00201C1B" w:rsidRPr="0014438E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bidi="es-ES"/>
                        </w:rPr>
                        <w:t xml:space="preserve"> </w:t>
                      </w:r>
                      <w:r w:rsidR="00893C64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bidi="es-ES"/>
                        </w:rPr>
                        <w:t>15</w:t>
                      </w: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bidi="es-ES"/>
                        </w:rPr>
                        <w:t xml:space="preserve"> </w:t>
                      </w:r>
                      <w:r w:rsidR="004D6F45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bidi="es-ES"/>
                        </w:rPr>
                        <w:t xml:space="preserve">MACRO </w:t>
                      </w: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bidi="es-ES"/>
                        </w:rPr>
                        <w:t>L</w:t>
                      </w:r>
                      <w:r w:rsidR="004D6F45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bidi="es-ES"/>
                        </w:rPr>
                        <w:t xml:space="preserve">OCALIZACION </w:t>
                      </w: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bidi="es-ES"/>
                        </w:rPr>
                        <w:t xml:space="preserve"> </w:t>
                      </w:r>
                    </w:p>
                    <w:p w:rsidR="00201C1B" w:rsidRDefault="00201C1B" w:rsidP="00201C1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32"/>
                          <w:lang w:bidi="es-ES"/>
                        </w:rPr>
                      </w:pPr>
                    </w:p>
                    <w:p w:rsidR="00201C1B" w:rsidRPr="00201C1B" w:rsidRDefault="00201C1B" w:rsidP="00C32C7E">
                      <w:pPr>
                        <w:spacing w:after="0"/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32"/>
                          <w:lang w:bidi="es-ES"/>
                        </w:rPr>
                      </w:pPr>
                    </w:p>
                    <w:p w:rsidR="006F118F" w:rsidRPr="002F310E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B08EF" w:rsidRDefault="00893C64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>
                <wp:simplePos x="0" y="0"/>
                <wp:positionH relativeFrom="margin">
                  <wp:posOffset>421005</wp:posOffset>
                </wp:positionH>
                <wp:positionV relativeFrom="paragraph">
                  <wp:posOffset>5059680</wp:posOffset>
                </wp:positionV>
                <wp:extent cx="4848860" cy="570865"/>
                <wp:effectExtent l="19050" t="19050" r="46990" b="5778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860" cy="5708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C7982" w:rsidRPr="004C7982" w:rsidRDefault="004C7982" w:rsidP="004C79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7982">
                              <w:rPr>
                                <w:sz w:val="36"/>
                                <w:szCs w:val="36"/>
                              </w:rPr>
                              <w:t>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.15pt;margin-top:398.4pt;width:381.8pt;height:44.9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" fillcolor="#ffc000 [3207]" strokecolor="#f2f2f2 [3041]" strokeweight="3pt">
                <v:shadow on="t" color="#7f5f00 [1607]" opacity=".5" offset="1pt"/>
                <v:textbox>
                  <w:txbxContent>
                    <w:p w:rsidR="004C7982" w:rsidRPr="004C7982" w:rsidRDefault="004C7982" w:rsidP="004C79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7982">
                        <w:rPr>
                          <w:sz w:val="36"/>
                          <w:szCs w:val="36"/>
                        </w:rPr>
                        <w:t>Desarrollo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F8B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09792" behindDoc="1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1833880</wp:posOffset>
                </wp:positionV>
                <wp:extent cx="6488430" cy="2924175"/>
                <wp:effectExtent l="0" t="0" r="0" b="0"/>
                <wp:wrapTight wrapText="bothSides">
                  <wp:wrapPolygon edited="0">
                    <wp:start x="190" y="0"/>
                    <wp:lineTo x="190" y="21389"/>
                    <wp:lineTo x="21372" y="21389"/>
                    <wp:lineTo x="21372" y="0"/>
                    <wp:lineTo x="190" y="0"/>
                  </wp:wrapPolygon>
                </wp:wrapTight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8430" cy="292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38E" w:rsidRPr="0014438E" w:rsidRDefault="006F118F" w:rsidP="0014438E">
                            <w:pPr>
                              <w:pStyle w:val="Prrafodelista"/>
                              <w:ind w:left="465"/>
                              <w:jc w:val="both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4438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34AAA" w:rsidRDefault="002F310E" w:rsidP="00A730E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MX"/>
                              </w:rPr>
                            </w:pPr>
                            <w:r w:rsidRPr="00A730E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br w:type="page"/>
                            </w:r>
                            <w:r w:rsidR="00934AA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Propón al menos 3 regiones o zonas geográficas </w:t>
                            </w:r>
                            <w:r w:rsidRPr="00A730E1">
                              <w:rPr>
                                <w:lang w:val="es-MX"/>
                              </w:rPr>
                              <w:t xml:space="preserve"> </w:t>
                            </w:r>
                            <w:r w:rsidR="004D6F45">
                              <w:rPr>
                                <w:lang w:val="es-MX"/>
                              </w:rPr>
                              <w:t>para establecer la empresa de tu proyecto</w:t>
                            </w:r>
                          </w:p>
                          <w:p w:rsidR="004D6F45" w:rsidRPr="001D7110" w:rsidRDefault="004D6F45" w:rsidP="00A730E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Haz una descripción de cada una de las zonas con información referente a su ubicación, población, clima, colindancia, etc.  </w:t>
                            </w:r>
                          </w:p>
                          <w:p w:rsidR="001D7110" w:rsidRDefault="001D7110" w:rsidP="00A730E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Señálalas en un mapa </w:t>
                            </w:r>
                          </w:p>
                          <w:p w:rsidR="002F310E" w:rsidRDefault="00A730E1" w:rsidP="00A730E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Haz una selección de los factores  </w:t>
                            </w:r>
                            <w:r w:rsidR="004D6F45">
                              <w:rPr>
                                <w:lang w:val="es-MX"/>
                              </w:rPr>
                              <w:t>Geográficos, Institucionales</w:t>
                            </w:r>
                            <w:r w:rsidR="00CE0E59">
                              <w:rPr>
                                <w:lang w:val="es-MX"/>
                              </w:rPr>
                              <w:t xml:space="preserve"> o políticos </w:t>
                            </w:r>
                            <w:r w:rsidR="004D6F45">
                              <w:rPr>
                                <w:lang w:val="es-MX"/>
                              </w:rPr>
                              <w:t xml:space="preserve">, Sociales y Económicos que consideres  relevantes para la ubicación de las instalaciones  de </w:t>
                            </w:r>
                            <w:r>
                              <w:rPr>
                                <w:lang w:val="es-MX"/>
                              </w:rPr>
                              <w:t xml:space="preserve"> tu proyecto </w:t>
                            </w:r>
                            <w:r w:rsidR="004C7982">
                              <w:rPr>
                                <w:lang w:val="es-MX"/>
                              </w:rPr>
                              <w:t>(sustenta tu elección)</w:t>
                            </w:r>
                          </w:p>
                          <w:p w:rsidR="00A730E1" w:rsidRDefault="00A730E1" w:rsidP="00A730E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Asigna un peso a cada factor para indicar su importancia </w:t>
                            </w:r>
                            <w:r w:rsidR="00934AA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(los pesos deben sumar 1.</w:t>
                            </w:r>
                            <w:r w:rsidR="00934AAA">
                              <w:rPr>
                                <w:lang w:val="es-MX"/>
                              </w:rPr>
                              <w:t>00) el peso asignado dependerá exclusivamente del investigador.</w:t>
                            </w:r>
                          </w:p>
                          <w:p w:rsidR="00934AAA" w:rsidRPr="00934AAA" w:rsidRDefault="00934AAA" w:rsidP="00934AA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  <w:r w:rsidRPr="00934AAA">
                              <w:rPr>
                                <w:lang w:val="es-MX"/>
                              </w:rPr>
                              <w:t xml:space="preserve">signar una escala común a cada factor (por ejemplo, de 0 a 10) </w:t>
                            </w:r>
                          </w:p>
                          <w:p w:rsidR="00934AAA" w:rsidRPr="00934AAA" w:rsidRDefault="00934AAA" w:rsidP="00934AA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 w:rsidRPr="00934AAA">
                              <w:rPr>
                                <w:lang w:val="es-MX"/>
                              </w:rPr>
                              <w:t>alificar a cada sitio potencial de acuerdo con la escala designada y multiplicar la calificación por el peso</w:t>
                            </w:r>
                          </w:p>
                          <w:p w:rsidR="00934AAA" w:rsidRDefault="00934AAA" w:rsidP="00934AA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</w:t>
                            </w:r>
                            <w:r w:rsidRPr="00934AAA">
                              <w:rPr>
                                <w:lang w:val="es-MX"/>
                              </w:rPr>
                              <w:t>umar la puntuación de cada sitio y  elegir el de máxima puntuación</w:t>
                            </w:r>
                          </w:p>
                          <w:p w:rsid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C7982" w:rsidRPr="004C7982" w:rsidRDefault="004C7982" w:rsidP="004C7982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6F118F" w:rsidRDefault="00BE13B0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s-MX" w:eastAsia="es-MX"/>
                              </w:rPr>
                              <w:t xml:space="preserve">                   </w:t>
                            </w:r>
                            <w:r w:rsidRPr="000C601F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049572" cy="614411"/>
                                  <wp:effectExtent l="0" t="0" r="0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1180" cy="621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4F44" w:rsidRDefault="0014438E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s-MX" w:eastAsia="es-MX"/>
                              </w:rPr>
                              <w:t xml:space="preserve">        </w:t>
                            </w:r>
                            <w:r w:rsidR="00BE13B0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550504" cy="667385"/>
                                  <wp:effectExtent l="0" t="0" r="0" b="0"/>
                                  <wp:docPr id="25" name="Imagen 2" descr="Resultado de imagen para eXITO exi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esultado de imagen para eXITO exi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4988" cy="695141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4F44" w:rsidRPr="00A637D8" w:rsidRDefault="00AB4F44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.15pt;margin-top:144.4pt;width:510.9pt;height:230.25pt;z-index:-251506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" filled="f" stroked="f">
                <v:textbox>
                  <w:txbxContent>
                    <w:p w:rsidR="0014438E" w:rsidRPr="0014438E" w:rsidRDefault="006F118F" w:rsidP="0014438E">
                      <w:pPr>
                        <w:pStyle w:val="Prrafodelista"/>
                        <w:ind w:left="465"/>
                        <w:jc w:val="both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14438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34AAA" w:rsidRDefault="002F310E" w:rsidP="00A730E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MX"/>
                        </w:rPr>
                      </w:pPr>
                      <w:r w:rsidRPr="00A730E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br w:type="page"/>
                      </w:r>
                      <w:r w:rsidR="00934AA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Propón al menos 3 regiones o zonas geográficas </w:t>
                      </w:r>
                      <w:r w:rsidRPr="00A730E1">
                        <w:rPr>
                          <w:lang w:val="es-MX"/>
                        </w:rPr>
                        <w:t xml:space="preserve"> </w:t>
                      </w:r>
                      <w:r w:rsidR="004D6F45">
                        <w:rPr>
                          <w:lang w:val="es-MX"/>
                        </w:rPr>
                        <w:t>para establecer la empresa de tu proyecto</w:t>
                      </w:r>
                    </w:p>
                    <w:p w:rsidR="004D6F45" w:rsidRPr="001D7110" w:rsidRDefault="004D6F45" w:rsidP="00A730E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MX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Haz una descripción de cada una de las zonas con información referente a su ubicación, población, clima, colindancia, etc.  </w:t>
                      </w:r>
                    </w:p>
                    <w:p w:rsidR="001D7110" w:rsidRDefault="001D7110" w:rsidP="00A730E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MX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Señálalas en un mapa </w:t>
                      </w:r>
                    </w:p>
                    <w:p w:rsidR="002F310E" w:rsidRDefault="00A730E1" w:rsidP="00A730E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Haz una selección de los factores  </w:t>
                      </w:r>
                      <w:r w:rsidR="004D6F45">
                        <w:rPr>
                          <w:lang w:val="es-MX"/>
                        </w:rPr>
                        <w:t>Geográficos, Institucionales</w:t>
                      </w:r>
                      <w:r w:rsidR="00CE0E59">
                        <w:rPr>
                          <w:lang w:val="es-MX"/>
                        </w:rPr>
                        <w:t xml:space="preserve"> o políticos </w:t>
                      </w:r>
                      <w:r w:rsidR="004D6F45">
                        <w:rPr>
                          <w:lang w:val="es-MX"/>
                        </w:rPr>
                        <w:t xml:space="preserve">, Sociales y Económicos que consideres  relevantes para la ubicación de las instalaciones  de </w:t>
                      </w:r>
                      <w:r>
                        <w:rPr>
                          <w:lang w:val="es-MX"/>
                        </w:rPr>
                        <w:t xml:space="preserve"> tu proyecto </w:t>
                      </w:r>
                      <w:r w:rsidR="004C7982">
                        <w:rPr>
                          <w:lang w:val="es-MX"/>
                        </w:rPr>
                        <w:t>(sustenta tu elección)</w:t>
                      </w:r>
                    </w:p>
                    <w:p w:rsidR="00A730E1" w:rsidRDefault="00A730E1" w:rsidP="00A730E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MX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Asigna un peso a cada factor para indicar su importancia </w:t>
                      </w:r>
                      <w:r w:rsidR="00934AA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(los pesos deben sumar 1.</w:t>
                      </w:r>
                      <w:r w:rsidR="00934AAA">
                        <w:rPr>
                          <w:lang w:val="es-MX"/>
                        </w:rPr>
                        <w:t>00) el peso asignado dependerá exclusivamente del investigador.</w:t>
                      </w:r>
                    </w:p>
                    <w:p w:rsidR="00934AAA" w:rsidRPr="00934AAA" w:rsidRDefault="00934AAA" w:rsidP="00934AA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  <w:r w:rsidRPr="00934AAA">
                        <w:rPr>
                          <w:lang w:val="es-MX"/>
                        </w:rPr>
                        <w:t xml:space="preserve">signar una escala común a cada factor (por ejemplo, de 0 a 10) </w:t>
                      </w:r>
                    </w:p>
                    <w:p w:rsidR="00934AAA" w:rsidRPr="00934AAA" w:rsidRDefault="00934AAA" w:rsidP="00934AA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 w:rsidRPr="00934AAA">
                        <w:rPr>
                          <w:lang w:val="es-MX"/>
                        </w:rPr>
                        <w:t>alificar a cada sitio potencial de acuerdo con la escala designada y multiplicar la calificación por el peso</w:t>
                      </w:r>
                    </w:p>
                    <w:p w:rsidR="00934AAA" w:rsidRDefault="00934AAA" w:rsidP="00934AA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</w:t>
                      </w:r>
                      <w:r w:rsidRPr="00934AAA">
                        <w:rPr>
                          <w:lang w:val="es-MX"/>
                        </w:rPr>
                        <w:t>umar la puntuación de cada sitio y  elegir el de máxima puntuación</w:t>
                      </w:r>
                    </w:p>
                    <w:p w:rsid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4C7982" w:rsidRPr="004C7982" w:rsidRDefault="004C7982" w:rsidP="004C7982">
                      <w:pPr>
                        <w:rPr>
                          <w:lang w:val="es-MX"/>
                        </w:rPr>
                      </w:pPr>
                    </w:p>
                    <w:p w:rsidR="006F118F" w:rsidRDefault="00BE13B0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s-MX" w:eastAsia="es-MX"/>
                        </w:rPr>
                        <w:t xml:space="preserve">                   </w:t>
                      </w:r>
                      <w:r w:rsidRPr="000C601F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049572" cy="614411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1180" cy="621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4F44" w:rsidRDefault="0014438E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s-MX" w:eastAsia="es-MX"/>
                        </w:rPr>
                        <w:t xml:space="preserve">        </w:t>
                      </w:r>
                      <w:r w:rsidR="00BE13B0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550504" cy="667385"/>
                            <wp:effectExtent l="0" t="0" r="0" b="0"/>
                            <wp:docPr id="25" name="Imagen 2" descr="Resultado de imagen para eXITO exi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Resultado de imagen para eXITO exi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4988" cy="695141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4F44" w:rsidRPr="00A637D8" w:rsidRDefault="00AB4F44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A0F8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>
                <wp:simplePos x="0" y="0"/>
                <wp:positionH relativeFrom="margin">
                  <wp:posOffset>-537210</wp:posOffset>
                </wp:positionH>
                <wp:positionV relativeFrom="margin">
                  <wp:posOffset>1489075</wp:posOffset>
                </wp:positionV>
                <wp:extent cx="1333500" cy="624840"/>
                <wp:effectExtent l="19050" t="19050" r="19050" b="22860"/>
                <wp:wrapSquare wrapText="bothSides"/>
                <wp:docPr id="18" name="Co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22931">
                          <a:off x="0" y="0"/>
                          <a:ext cx="1333500" cy="624840"/>
                        </a:xfrm>
                        <a:prstGeom prst="flowChartConnec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01F" w:rsidRPr="000C601F" w:rsidRDefault="000C601F" w:rsidP="000C601F">
                            <w:pPr>
                              <w:pStyle w:val="TtulodeTDC1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60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MODALIDAD  </w:t>
                            </w:r>
                            <w:r w:rsidR="00F532F0">
                              <w:rPr>
                                <w:rStyle w:val="TOCNumberChar"/>
                                <w:color w:val="000000" w:themeColor="text1"/>
                                <w:szCs w:val="18"/>
                              </w:rPr>
                              <w:t>equipo</w:t>
                            </w:r>
                          </w:p>
                          <w:p w:rsidR="000C601F" w:rsidRDefault="000C60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1" o:spid="_x0000_s1028" type="#_x0000_t120" style="position:absolute;margin-left:-42.3pt;margin-top:117.25pt;width:105pt;height:49.2pt;rotation:-411860fd;z-index:-25147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0C601F" w:rsidRPr="000C601F" w:rsidRDefault="000C601F" w:rsidP="000C601F">
                      <w:pPr>
                        <w:pStyle w:val="TtulodeTDC1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C60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MODALIDAD  </w:t>
                      </w:r>
                      <w:r w:rsidR="00F532F0">
                        <w:rPr>
                          <w:rStyle w:val="TOCNumberChar"/>
                          <w:color w:val="000000" w:themeColor="text1"/>
                          <w:szCs w:val="18"/>
                        </w:rPr>
                        <w:t>equipo</w:t>
                      </w:r>
                    </w:p>
                    <w:p w:rsidR="000C601F" w:rsidRDefault="000C601F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A0F8B">
        <w:rPr>
          <w:noProof/>
          <w:lang w:val="es-MX" w:eastAsia="es-MX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1523465</wp:posOffset>
            </wp:positionV>
            <wp:extent cx="1307465" cy="1062990"/>
            <wp:effectExtent l="0" t="0" r="6985" b="3810"/>
            <wp:wrapSquare wrapText="bothSides"/>
            <wp:docPr id="10" name="Imagen 5" descr="Resultado de imagen para moda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odalida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0F8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247650</wp:posOffset>
                </wp:positionH>
                <wp:positionV relativeFrom="paragraph">
                  <wp:posOffset>2816225</wp:posOffset>
                </wp:positionV>
                <wp:extent cx="390525" cy="5591175"/>
                <wp:effectExtent l="0" t="0" r="9525" b="9525"/>
                <wp:wrapNone/>
                <wp:docPr id="210" name="Rectángulo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5591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E3F8D" id="Rectángulo 210" o:spid="_x0000_s1026" style="position:absolute;margin-left:19.5pt;margin-top:221.75pt;width:30.75pt;height:440.2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" fillcolor="#2e74b5 [2404]" stroked="f" strokeweight="1pt">
                <v:path arrowok="t"/>
                <w10:wrap anchorx="page"/>
              </v:rect>
            </w:pict>
          </mc:Fallback>
        </mc:AlternateContent>
      </w:r>
      <w:r w:rsidR="007A0F8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5262880</wp:posOffset>
                </wp:positionV>
                <wp:extent cx="314325" cy="266700"/>
                <wp:effectExtent l="23495" t="27305" r="24130" b="2032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4B5B3" id="AutoShape 30" o:spid="_x0000_s1026" style="position:absolute;margin-left:358.1pt;margin-top:414.4pt;width:24.75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432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" path="m,101870r120062,1l157163,r37100,101871l314325,101870r-97133,62959l254294,266699,157163,203739,60031,266699,97133,164829,,101870xe">
                <v:stroke joinstyle="miter"/>
                <v:path o:connecttype="custom" o:connectlocs="0,101870;120062,101871;157163,0;194263,101871;314325,101870;217192,164829;254294,266699;157163,203739;60031,266699;97133,164829;0,101870" o:connectangles="0,0,0,0,0,0,0,0,0,0,0"/>
              </v:shape>
            </w:pict>
          </mc:Fallback>
        </mc:AlternateContent>
      </w:r>
      <w:r w:rsidR="00A8045C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6018530</wp:posOffset>
                </wp:positionV>
                <wp:extent cx="6122670" cy="1949450"/>
                <wp:effectExtent l="0" t="0" r="11430" b="1270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AA4" w:rsidRDefault="00466AA4" w:rsidP="00466AA4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Completa la siguiente tabla:</w:t>
                            </w:r>
                          </w:p>
                          <w:tbl>
                            <w:tblPr>
                              <w:tblStyle w:val="Tabladecuadrcula5oscura-nfasis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72"/>
                              <w:gridCol w:w="1523"/>
                              <w:gridCol w:w="1523"/>
                              <w:gridCol w:w="1524"/>
                              <w:gridCol w:w="1524"/>
                              <w:gridCol w:w="1524"/>
                            </w:tblGrid>
                            <w:tr w:rsidR="00466AA4" w:rsidTr="00466AA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2" w:type="dxa"/>
                                </w:tcPr>
                                <w:p w:rsidR="00466AA4" w:rsidRDefault="00466AA4" w:rsidP="00466AA4">
                                  <w:r>
                                    <w:t xml:space="preserve">Factores 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:rsidR="00466AA4" w:rsidRDefault="00466AA4" w:rsidP="00466AA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:rsidR="00466AA4" w:rsidRDefault="00466AA4" w:rsidP="00466AA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466AA4" w:rsidTr="00466AA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2" w:type="dxa"/>
                                </w:tcPr>
                                <w:p w:rsidR="00466AA4" w:rsidRDefault="00466AA4" w:rsidP="00466AA4">
                                  <w:r>
                                    <w:t>Geográficos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:rsidR="00466AA4" w:rsidRDefault="00466AA4" w:rsidP="00466AA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:rsidR="00466AA4" w:rsidRDefault="00466AA4" w:rsidP="00466AA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66AA4" w:rsidTr="00466AA4">
                              <w:trPr>
                                <w:trHeight w:val="3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2" w:type="dxa"/>
                                </w:tcPr>
                                <w:p w:rsidR="00466AA4" w:rsidRDefault="00466AA4" w:rsidP="00466AA4">
                                  <w:r>
                                    <w:t>Institucionales</w:t>
                                  </w:r>
                                  <w:r w:rsidR="003D4343">
                                    <w:t xml:space="preserve"> o Políticos</w:t>
                                  </w:r>
                                  <w:bookmarkStart w:id="0" w:name="_GoBack"/>
                                  <w:bookmarkEnd w:id="0"/>
                                  <w:r w:rsidR="003D4343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:rsidR="00466AA4" w:rsidRDefault="00466AA4" w:rsidP="00466AA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:rsidR="00466AA4" w:rsidRDefault="00466AA4" w:rsidP="00466AA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66AA4" w:rsidTr="00466AA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2" w:type="dxa"/>
                                </w:tcPr>
                                <w:p w:rsidR="00466AA4" w:rsidRDefault="00466AA4" w:rsidP="00466AA4">
                                  <w:r>
                                    <w:t>Sociales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:rsidR="00466AA4" w:rsidRDefault="00466AA4" w:rsidP="00466AA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:rsidR="00466AA4" w:rsidRDefault="00466AA4" w:rsidP="00466AA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66AA4" w:rsidTr="00466AA4">
                              <w:trPr>
                                <w:trHeight w:val="37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2" w:type="dxa"/>
                                </w:tcPr>
                                <w:p w:rsidR="00466AA4" w:rsidRDefault="00466AA4" w:rsidP="00466AA4">
                                  <w:r>
                                    <w:t xml:space="preserve">Económicos 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:rsidR="00466AA4" w:rsidRDefault="00466AA4" w:rsidP="00466AA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:rsidR="00466AA4" w:rsidRDefault="00466AA4" w:rsidP="00466AA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 w:rsidR="00466AA4" w:rsidRDefault="00466AA4" w:rsidP="00466AA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466AA4" w:rsidRDefault="00466AA4" w:rsidP="00466AA4"/>
                          <w:p w:rsidR="00466AA4" w:rsidRDefault="00466AA4"/>
                          <w:p w:rsidR="00FE6680" w:rsidRDefault="00FE6680" w:rsidP="00FE6680"/>
                          <w:p w:rsidR="00466AA4" w:rsidRDefault="00466AA4"/>
                          <w:p w:rsidR="00466AA4" w:rsidRDefault="00466AA4"/>
                          <w:p w:rsidR="00466AA4" w:rsidRDefault="00466AA4"/>
                          <w:p w:rsidR="00466AA4" w:rsidRDefault="00466AA4"/>
                          <w:p w:rsidR="00466AA4" w:rsidRDefault="00466AA4"/>
                          <w:p w:rsidR="00466AA4" w:rsidRDefault="00466A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473.9pt;width:482.1pt;height:153.5pt;z-index:251852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">
                <v:textbox>
                  <w:txbxContent>
                    <w:p w:rsidR="00466AA4" w:rsidRDefault="00466AA4" w:rsidP="00466AA4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Completa la siguiente tabla:</w:t>
                      </w:r>
                    </w:p>
                    <w:tbl>
                      <w:tblPr>
                        <w:tblStyle w:val="Tabladecuadrcula5oscura-nfasis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72"/>
                        <w:gridCol w:w="1523"/>
                        <w:gridCol w:w="1523"/>
                        <w:gridCol w:w="1524"/>
                        <w:gridCol w:w="1524"/>
                        <w:gridCol w:w="1524"/>
                      </w:tblGrid>
                      <w:tr w:rsidR="00466AA4" w:rsidTr="00466AA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2" w:type="dxa"/>
                          </w:tcPr>
                          <w:p w:rsidR="00466AA4" w:rsidRDefault="00466AA4" w:rsidP="00466AA4">
                            <w:r>
                              <w:t xml:space="preserve">Factores 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:rsidR="00466AA4" w:rsidRDefault="00466AA4" w:rsidP="00466AA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:rsidR="00466AA4" w:rsidRDefault="00466AA4" w:rsidP="00466AA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466AA4" w:rsidTr="00466AA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2" w:type="dxa"/>
                          </w:tcPr>
                          <w:p w:rsidR="00466AA4" w:rsidRDefault="00466AA4" w:rsidP="00466AA4">
                            <w:r>
                              <w:t>Geográficos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:rsidR="00466AA4" w:rsidRDefault="00466AA4" w:rsidP="00466AA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3" w:type="dxa"/>
                          </w:tcPr>
                          <w:p w:rsidR="00466AA4" w:rsidRDefault="00466AA4" w:rsidP="00466AA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66AA4" w:rsidTr="00466AA4">
                        <w:trPr>
                          <w:trHeight w:val="3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2" w:type="dxa"/>
                          </w:tcPr>
                          <w:p w:rsidR="00466AA4" w:rsidRDefault="00466AA4" w:rsidP="00466AA4">
                            <w:r>
                              <w:t>Institucionales</w:t>
                            </w:r>
                            <w:r w:rsidR="003D4343">
                              <w:t xml:space="preserve"> o Políticos</w:t>
                            </w:r>
                            <w:bookmarkStart w:id="1" w:name="_GoBack"/>
                            <w:bookmarkEnd w:id="1"/>
                            <w:r w:rsidR="003D4343">
                              <w:t xml:space="preserve"> 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:rsidR="00466AA4" w:rsidRDefault="00466AA4" w:rsidP="00466AA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3" w:type="dxa"/>
                          </w:tcPr>
                          <w:p w:rsidR="00466AA4" w:rsidRDefault="00466AA4" w:rsidP="00466AA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66AA4" w:rsidTr="00466AA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2" w:type="dxa"/>
                          </w:tcPr>
                          <w:p w:rsidR="00466AA4" w:rsidRDefault="00466AA4" w:rsidP="00466AA4">
                            <w:r>
                              <w:t>Sociales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:rsidR="00466AA4" w:rsidRDefault="00466AA4" w:rsidP="00466AA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3" w:type="dxa"/>
                          </w:tcPr>
                          <w:p w:rsidR="00466AA4" w:rsidRDefault="00466AA4" w:rsidP="00466AA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66AA4" w:rsidTr="00466AA4">
                        <w:trPr>
                          <w:trHeight w:val="37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2" w:type="dxa"/>
                          </w:tcPr>
                          <w:p w:rsidR="00466AA4" w:rsidRDefault="00466AA4" w:rsidP="00466AA4">
                            <w:r>
                              <w:t xml:space="preserve">Económicos 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:rsidR="00466AA4" w:rsidRDefault="00466AA4" w:rsidP="00466AA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3" w:type="dxa"/>
                          </w:tcPr>
                          <w:p w:rsidR="00466AA4" w:rsidRDefault="00466AA4" w:rsidP="00466AA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24" w:type="dxa"/>
                          </w:tcPr>
                          <w:p w:rsidR="00466AA4" w:rsidRDefault="00466AA4" w:rsidP="00466AA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466AA4" w:rsidRDefault="00466AA4" w:rsidP="00466AA4"/>
                    <w:p w:rsidR="00466AA4" w:rsidRDefault="00466AA4"/>
                    <w:p w:rsidR="00FE6680" w:rsidRDefault="00FE6680" w:rsidP="00FE6680"/>
                    <w:p w:rsidR="00466AA4" w:rsidRDefault="00466AA4"/>
                    <w:p w:rsidR="00466AA4" w:rsidRDefault="00466AA4"/>
                    <w:p w:rsidR="00466AA4" w:rsidRDefault="00466AA4"/>
                    <w:p w:rsidR="00466AA4" w:rsidRDefault="00466AA4"/>
                    <w:p w:rsidR="00466AA4" w:rsidRDefault="00466AA4"/>
                    <w:p w:rsidR="00466AA4" w:rsidRDefault="00466AA4"/>
                  </w:txbxContent>
                </v:textbox>
                <w10:wrap type="square" anchorx="margin"/>
              </v:shape>
            </w:pict>
          </mc:Fallback>
        </mc:AlternateContent>
      </w:r>
      <w:r w:rsidR="00A8045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-1410970</wp:posOffset>
                </wp:positionH>
                <wp:positionV relativeFrom="paragraph">
                  <wp:posOffset>5243830</wp:posOffset>
                </wp:positionV>
                <wp:extent cx="352425" cy="276225"/>
                <wp:effectExtent l="27305" t="27305" r="29845" b="20320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28409" id="AutoShape 29" o:spid="_x0000_s1026" style="position:absolute;margin-left:-111.1pt;margin-top:412.9pt;width:27.75pt;height:21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24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" path="m,105508r134615,1l176213,r41597,105509l352425,105508,243518,170716r41600,105508l176213,211016,67307,276224,108907,170716,,105508xe">
                <v:stroke joinstyle="miter"/>
                <v:path o:connecttype="custom" o:connectlocs="0,105508;134615,105509;176213,0;217810,105509;352425,105508;243518,170716;285118,276224;176213,211016;67307,276224;108907,170716;0,105508" o:connectangles="0,0,0,0,0,0,0,0,0,0,0"/>
              </v:shape>
            </w:pict>
          </mc:Fallback>
        </mc:AlternateContent>
      </w:r>
      <w:r w:rsidR="00A8045C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1947545</wp:posOffset>
                </wp:positionH>
                <wp:positionV relativeFrom="paragraph">
                  <wp:posOffset>1123950</wp:posOffset>
                </wp:positionV>
                <wp:extent cx="4606290" cy="405130"/>
                <wp:effectExtent l="23495" t="22225" r="37465" b="48895"/>
                <wp:wrapNone/>
                <wp:docPr id="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6290" cy="405130"/>
                          <a:chOff x="6595" y="3976"/>
                          <a:chExt cx="54781" cy="4055"/>
                        </a:xfrm>
                      </wpg:grpSpPr>
                      <wps:wsp>
                        <wps:cNvPr id="9" name="Rectángulo 328"/>
                        <wps:cNvSpPr>
                          <a:spLocks noChangeArrowheads="1"/>
                        </wps:cNvSpPr>
                        <wps:spPr bwMode="auto">
                          <a:xfrm>
                            <a:off x="6595" y="3976"/>
                            <a:ext cx="54782" cy="405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C5994" w:rsidRPr="00BC5994" w:rsidRDefault="00BC5994" w:rsidP="00BC5994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 w:rsidRPr="00BC5994">
                                <w:rPr>
                                  <w:sz w:val="36"/>
                                  <w:szCs w:val="36"/>
                                  <w:lang w:val="es-MX"/>
                                </w:rPr>
                                <w:t xml:space="preserve">Instrucciones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0" y="4055"/>
                            <a:ext cx="2953" cy="30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66" y="4369"/>
                            <a:ext cx="2953" cy="30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98" y="5194"/>
                            <a:ext cx="1810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31" style="position:absolute;margin-left:153.35pt;margin-top:88.5pt;width:362.7pt;height:31.9pt;z-index:251817984;mso-position-horizontal-relative:margin;mso-width-relative:margin;mso-height-relative:margin" coordorigin="6595,3976" coordsize="54781,4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">
                <v:rect id="Rectángulo 328" o:spid="_x0000_s1032" style="position:absolute;left:6595;top:3976;width:54782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9ccAA&#10;AADaAAAADwAAAGRycy9kb3ducmV2LnhtbESPQYvCMBSE74L/ITzBm6buQdxqFBEXPAlaFbw9mmdb&#10;bF5qE2311xtB2OMwM98ws0VrSvGg2hWWFYyGEQji1OqCMwWH5G8wAeE8ssbSMil4koPFvNuZYaxt&#10;wzt67H0mAoRdjApy76tYSpfmZNANbUUcvIutDfog60zqGpsAN6X8iaKxNFhwWMixolVO6XV/N4Gy&#10;xWOz1jY76aQ8PHf3W/I6j5Xq99rlFISn1v+Hv+2NVvALnyvhBs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QO9ccAAAADaAAAADwAAAAAAAAAAAAAAAACYAgAAZHJzL2Rvd25y&#10;ZXYueG1sUEsFBgAAAAAEAAQA9QAAAIUDAAAAAA==&#10;" fillcolor="#4472c4 [3208]" strokecolor="#f2f2f2 [3041]" strokeweight="3pt">
                  <v:shadow on="t" color="#1f3763 [1608]" opacity=".5" offset="1pt"/>
                  <v:textbox>
                    <w:txbxContent>
                      <w:p w:rsidR="00BC5994" w:rsidRPr="00BC5994" w:rsidRDefault="00BC5994" w:rsidP="00BC5994">
                        <w:pPr>
                          <w:jc w:val="center"/>
                          <w:rPr>
                            <w:sz w:val="36"/>
                            <w:szCs w:val="36"/>
                            <w:lang w:val="es-MX"/>
                          </w:rPr>
                        </w:pPr>
                        <w:r w:rsidRPr="00BC5994">
                          <w:rPr>
                            <w:sz w:val="36"/>
                            <w:szCs w:val="36"/>
                            <w:lang w:val="es-MX"/>
                          </w:rPr>
                          <w:t xml:space="preserve">Instrucciones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33" type="#_x0000_t75" style="position:absolute;left:7280;top:4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ZUSbAAAAA2wAAAA8AAABkcnMvZG93bnJldi54bWxET02LwjAQvS/4H8II3tZUXUSqUVRQ9rCX&#10;VQseh2Zsis2kJNHWf79ZWNjbPN7nrDa9bcSTfKgdK5iMMxDEpdM1Vwou58P7AkSIyBobx6TgRQE2&#10;68HbCnPtOv6m5ylWIoVwyFGBibHNpQylIYth7FrixN2ctxgT9JXUHrsUbhs5zbK5tFhzajDY0t5Q&#10;eT89rIKPAo9VN53L3XVbzPzX45C1plBqNOy3SxCR+vgv/nN/6jR/Ar+/pAPk+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1lRJsAAAADbAAAADwAAAAAAAAAAAAAAAACfAgAA&#10;ZHJzL2Rvd25yZXYueG1sUEsFBgAAAAAEAAQA9wAAAIwDAAAAAA==&#10;">
                  <v:imagedata r:id="rId19" o:title=""/>
                  <v:path arrowok="t"/>
                </v:shape>
                <v:shape id="Imagen 361" o:spid="_x0000_s1034" type="#_x0000_t75" style="position:absolute;left:57866;top:4369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Lz1HBAAAA2wAAAA8AAABkcnMvZG93bnJldi54bWxET01rAjEQvRf8D2EEbzXrWkRWo6ig9NBL&#10;bRc8Dptxs7iZLEl013/fFAq9zeN9zno72FY8yIfGsYLZNANBXDndcK3g++v4ugQRIrLG1jEpeFKA&#10;7Wb0ssZCu54/6XGOtUghHApUYGLsCilDZchimLqOOHFX5y3GBH0ttcc+hdtW5lm2kBYbTg0GOzoY&#10;qm7nu1XwVuKp7vOF3F925dx/3I9ZZ0qlJuNhtwIRaYj/4j/3u07zc/j9JR0gN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OLz1HBAAAA2wAAAA8AAAAAAAAAAAAAAAAAnwIA&#10;AGRycy9kb3ducmV2LnhtbFBLBQYAAAAABAAEAPcAAACNAwAAAAA=&#10;">
                  <v:imagedata r:id="rId19" o:title=""/>
                  <v:path arrowok="t"/>
                </v:shape>
                <v:shape id="Imagen 362" o:spid="_x0000_s1035" type="#_x0000_t75" style="position:absolute;left:23498;top:5194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EENPCAAAA2wAAAA8AAABkcnMvZG93bnJldi54bWxET8lqwzAQvQf6D2ICvSVy6pIaN4oxDoHS&#10;W5ZDj1NrYru1RkZSYvfvq0Iht3m8dTbFZHpxI+c7ywpWywQEcW11x42C82m/yED4gKyxt0wKfshD&#10;sX2YbTDXduQD3Y6hETGEfY4K2hCGXEpft2TQL+1AHLmLdQZDhK6R2uEYw00vn5JkLQ12HBtaHKhq&#10;qf4+Xo2CC5fV83td9tmLKdOd+fr8OOydUo/zqXwFEWgKd/G/+03H+Sn8/RIPkN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xBDTwgAAANsAAAAPAAAAAAAAAAAAAAAAAJ8C&#10;AABkcnMvZG93bnJldi54bWxQSwUGAAAAAAQABAD3AAAAjgMAAAAA&#10;">
                  <v:imagedata r:id="rId20" o:title=""/>
                  <v:path arrowok="t"/>
                </v:shape>
                <w10:wrap anchorx="margin"/>
              </v:group>
            </w:pict>
          </mc:Fallback>
        </mc:AlternateContent>
      </w:r>
      <w:r w:rsidR="00BB08EF">
        <w:br w:type="page"/>
      </w:r>
    </w:p>
    <w:p w:rsidR="004C7982" w:rsidRDefault="004C7982"/>
    <w:p w:rsidR="004C7982" w:rsidRDefault="004C7982"/>
    <w:p w:rsidR="004A17D5" w:rsidRDefault="004A17D5"/>
    <w:p w:rsidR="004A17D5" w:rsidRDefault="00A8045C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page">
                  <wp:posOffset>124460</wp:posOffset>
                </wp:positionH>
                <wp:positionV relativeFrom="paragraph">
                  <wp:posOffset>254635</wp:posOffset>
                </wp:positionV>
                <wp:extent cx="349250" cy="10674350"/>
                <wp:effectExtent l="0" t="0" r="0" b="0"/>
                <wp:wrapNone/>
                <wp:docPr id="7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0" cy="1067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DC0C6" id="Rectángulo 3" o:spid="_x0000_s1026" style="position:absolute;margin-left:9.8pt;margin-top:20.05pt;width:27.5pt;height:840.5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" fillcolor="#bf8f00 [2407]" stroked="f" strokeweight="1pt">
                <v:path arrowok="t"/>
                <w10:wrap anchorx="page"/>
              </v:rect>
            </w:pict>
          </mc:Fallback>
        </mc:AlternateContent>
      </w:r>
    </w:p>
    <w:p w:rsidR="006A1130" w:rsidRDefault="00D05986">
      <w:r>
        <w:rPr>
          <w:noProof/>
          <w:lang w:val="es-MX" w:eastAsia="es-MX"/>
        </w:rPr>
        <w:drawing>
          <wp:anchor distT="0" distB="0" distL="114300" distR="114300" simplePos="0" relativeHeight="251854848" behindDoc="0" locked="0" layoutInCell="1" allowOverlap="1">
            <wp:simplePos x="0" y="0"/>
            <wp:positionH relativeFrom="margin">
              <wp:posOffset>2514600</wp:posOffset>
            </wp:positionH>
            <wp:positionV relativeFrom="paragraph">
              <wp:posOffset>5721985</wp:posOffset>
            </wp:positionV>
            <wp:extent cx="1562100" cy="80645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6531610</wp:posOffset>
            </wp:positionV>
            <wp:extent cx="2000250" cy="864235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4369435</wp:posOffset>
                </wp:positionV>
                <wp:extent cx="3840480" cy="838200"/>
                <wp:effectExtent l="0" t="0" r="2667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838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F44" w:rsidRPr="00D05986" w:rsidRDefault="007A0F8B">
                            <w:pP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 w:rsidRPr="00D05986"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Selecciona la opción que haya obtenido la mayor calificación y en elabora un croquis de su ubicac</w:t>
                            </w:r>
                            <w:r w:rsidR="00D05986" w:rsidRPr="00D05986"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 xml:space="preserve">ión, haciendo alusión a algunas referencias para su ubicación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7.75pt;margin-top:344.05pt;width:302.4pt;height:66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AB4F44" w:rsidRPr="00D05986" w:rsidRDefault="007A0F8B">
                      <w:pPr>
                        <w:rPr>
                          <w:b/>
                          <w:color w:val="000000" w:themeColor="text1"/>
                          <w:lang w:val="es-MX"/>
                        </w:rPr>
                      </w:pPr>
                      <w:r w:rsidRPr="00D05986">
                        <w:rPr>
                          <w:b/>
                          <w:color w:val="000000" w:themeColor="text1"/>
                          <w:lang w:val="es-MX"/>
                        </w:rPr>
                        <w:t>Selecciona la opción que haya obtenido la mayor calificación y en elabora un croquis de su ubicac</w:t>
                      </w:r>
                      <w:r w:rsidR="00D05986" w:rsidRPr="00D05986">
                        <w:rPr>
                          <w:b/>
                          <w:color w:val="000000" w:themeColor="text1"/>
                          <w:lang w:val="es-MX"/>
                        </w:rPr>
                        <w:t xml:space="preserve">ión, haciendo alusión a algunas referencias para su ubicación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F8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margin">
                  <wp:posOffset>-327025</wp:posOffset>
                </wp:positionH>
                <wp:positionV relativeFrom="paragraph">
                  <wp:posOffset>4589145</wp:posOffset>
                </wp:positionV>
                <wp:extent cx="2198370" cy="412750"/>
                <wp:effectExtent l="57150" t="38100" r="49530" b="82550"/>
                <wp:wrapNone/>
                <wp:docPr id="348" name="Rectángulo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5463C" id="Rectángulo 348" o:spid="_x0000_s1026" style="position:absolute;margin-left:-25.75pt;margin-top:361.35pt;width:173.1pt;height:3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/>
                <w10:wrap anchorx="margin"/>
              </v:rect>
            </w:pict>
          </mc:Fallback>
        </mc:AlternateContent>
      </w:r>
      <w:r w:rsidR="007A0F8B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>
                <wp:simplePos x="0" y="0"/>
                <wp:positionH relativeFrom="margin">
                  <wp:posOffset>-200025</wp:posOffset>
                </wp:positionH>
                <wp:positionV relativeFrom="paragraph">
                  <wp:posOffset>4538345</wp:posOffset>
                </wp:positionV>
                <wp:extent cx="1696720" cy="492125"/>
                <wp:effectExtent l="0" t="0" r="0" b="3175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A0F8B" w:rsidRDefault="00BC5994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7A0F8B">
                              <w:rPr>
                                <w:rFonts w:asciiTheme="majorHAnsi" w:hAnsiTheme="majorHAnsi"/>
                                <w:b/>
                                <w:i/>
                                <w:color w:val="000000" w:themeColor="text1"/>
                                <w:sz w:val="44"/>
                                <w:szCs w:val="44"/>
                                <w:lang w:val="es-MX"/>
                              </w:rPr>
                              <w:t>RETO</w:t>
                            </w:r>
                            <w:r w:rsidR="006F118F" w:rsidRPr="007A0F8B">
                              <w:rPr>
                                <w:rFonts w:asciiTheme="majorHAnsi" w:hAnsiTheme="majorHAnsi"/>
                                <w:b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5.75pt;margin-top:357.35pt;width:133.6pt;height:3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" filled="f" stroked="f">
                <v:textbox>
                  <w:txbxContent>
                    <w:p w:rsidR="006F118F" w:rsidRPr="007A0F8B" w:rsidRDefault="00BC5994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i/>
                          <w:color w:val="000000" w:themeColor="text1"/>
                          <w:sz w:val="44"/>
                          <w:szCs w:val="44"/>
                        </w:rPr>
                      </w:pPr>
                      <w:r w:rsidRPr="007A0F8B">
                        <w:rPr>
                          <w:rFonts w:asciiTheme="majorHAnsi" w:hAnsiTheme="majorHAnsi"/>
                          <w:b/>
                          <w:i/>
                          <w:color w:val="000000" w:themeColor="text1"/>
                          <w:sz w:val="44"/>
                          <w:szCs w:val="44"/>
                          <w:lang w:val="es-MX"/>
                        </w:rPr>
                        <w:t>RETO</w:t>
                      </w:r>
                      <w:r w:rsidR="006F118F" w:rsidRPr="007A0F8B">
                        <w:rPr>
                          <w:rFonts w:asciiTheme="majorHAnsi" w:hAnsiTheme="majorHAnsi"/>
                          <w:b/>
                          <w:i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45C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margin">
                  <wp:posOffset>-352425</wp:posOffset>
                </wp:positionH>
                <wp:positionV relativeFrom="paragraph">
                  <wp:posOffset>387985</wp:posOffset>
                </wp:positionV>
                <wp:extent cx="6848475" cy="460184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460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0D7" w:rsidRDefault="00FE6680" w:rsidP="00215398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15151"/>
                                <w:sz w:val="26"/>
                                <w:szCs w:val="26"/>
                              </w:rPr>
                              <w:t>I</w:t>
                            </w:r>
                            <w:r w:rsidRPr="00FE6680">
                              <w:rPr>
                                <w:color w:val="515151"/>
                                <w:sz w:val="26"/>
                                <w:szCs w:val="26"/>
                              </w:rPr>
                              <w:t>I.</w:t>
                            </w:r>
                            <w:r w:rsidRPr="00FE6680">
                              <w:rPr>
                                <w:color w:val="515151"/>
                                <w:sz w:val="26"/>
                                <w:szCs w:val="26"/>
                              </w:rPr>
                              <w:tab/>
                              <w:t>Aplica el método de ponderación por puntos y completa la siguiente tabla: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1"/>
                              <w:gridCol w:w="1171"/>
                              <w:gridCol w:w="1231"/>
                              <w:gridCol w:w="1231"/>
                              <w:gridCol w:w="1231"/>
                              <w:gridCol w:w="1231"/>
                              <w:gridCol w:w="1231"/>
                              <w:gridCol w:w="1231"/>
                            </w:tblGrid>
                            <w:tr w:rsidR="00FE6680" w:rsidTr="00A8045C">
                              <w:tc>
                                <w:tcPr>
                                  <w:tcW w:w="2342" w:type="dxa"/>
                                  <w:gridSpan w:val="2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2" w:type="dxa"/>
                                  <w:gridSpan w:val="2"/>
                                  <w:shd w:val="clear" w:color="auto" w:fill="FFC000"/>
                                </w:tcPr>
                                <w:p w:rsidR="00FE6680" w:rsidRPr="00D05986" w:rsidRDefault="00FE6680" w:rsidP="00FE6680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D05986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OPCIÓN A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00B050"/>
                                </w:tcPr>
                                <w:p w:rsidR="00FE6680" w:rsidRPr="00D05986" w:rsidRDefault="00FE6680" w:rsidP="00FE6680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D05986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OPCIÓN B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  <w:gridSpan w:val="2"/>
                                  <w:shd w:val="clear" w:color="auto" w:fill="00B0F0"/>
                                </w:tcPr>
                                <w:p w:rsidR="00FE6680" w:rsidRPr="00D05986" w:rsidRDefault="00FE6680" w:rsidP="00FE6680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D05986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OPCIÓN C</w:t>
                                  </w:r>
                                </w:p>
                              </w:tc>
                            </w:tr>
                            <w:tr w:rsidR="00FE6680" w:rsidTr="00FE6680">
                              <w:tc>
                                <w:tcPr>
                                  <w:tcW w:w="1171" w:type="dxa"/>
                                </w:tcPr>
                                <w:p w:rsidR="00FE6680" w:rsidRP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 xml:space="preserve">Factores </w:t>
                                  </w:r>
                                </w:p>
                                <w:p w:rsidR="00FE6680" w:rsidRP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>relevantes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FE6680" w:rsidRP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 xml:space="preserve">Peso </w:t>
                                  </w:r>
                                </w:p>
                                <w:p w:rsidR="00FE6680" w:rsidRP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 xml:space="preserve">Asignado 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P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 xml:space="preserve">Calificación 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P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 xml:space="preserve">Calificación </w:t>
                                  </w:r>
                                </w:p>
                                <w:p w:rsidR="00FE6680" w:rsidRP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 xml:space="preserve">Ponderada 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  <w:tcBorders>
                                    <w:top w:val="nil"/>
                                  </w:tcBorders>
                                </w:tcPr>
                                <w:p w:rsidR="00FE6680" w:rsidRP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>Calificación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  <w:tcBorders>
                                    <w:top w:val="nil"/>
                                  </w:tcBorders>
                                </w:tcPr>
                                <w:p w:rsidR="00FE6680" w:rsidRPr="00FE6680" w:rsidRDefault="00FE6680" w:rsidP="00FE6680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 xml:space="preserve">Calificación </w:t>
                                  </w:r>
                                </w:p>
                                <w:p w:rsidR="00FE6680" w:rsidRPr="00FE6680" w:rsidRDefault="00FE6680" w:rsidP="00FE6680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>Ponderada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P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>Calificación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Pr="00FE6680" w:rsidRDefault="00FE6680" w:rsidP="00FE6680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 xml:space="preserve">Calificación </w:t>
                                  </w:r>
                                </w:p>
                                <w:p w:rsidR="00FE6680" w:rsidRPr="00FE6680" w:rsidRDefault="00FE6680" w:rsidP="00FE6680">
                                  <w:pPr>
                                    <w:jc w:val="both"/>
                                    <w:rPr>
                                      <w:color w:val="515151"/>
                                    </w:rPr>
                                  </w:pPr>
                                  <w:r w:rsidRPr="00FE6680">
                                    <w:rPr>
                                      <w:color w:val="515151"/>
                                    </w:rPr>
                                    <w:t>Ponderada</w:t>
                                  </w:r>
                                </w:p>
                              </w:tc>
                            </w:tr>
                            <w:tr w:rsidR="00FE6680" w:rsidTr="00FE6680"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FE6680" w:rsidTr="00FE6680"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FE6680" w:rsidTr="00FE6680"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FE6680" w:rsidTr="00FE6680"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FE6680" w:rsidTr="00FE6680"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FE6680" w:rsidTr="00FE6680"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  <w:t>SUMA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FE6680" w:rsidRDefault="00FE6680" w:rsidP="00215398">
                                  <w:pPr>
                                    <w:jc w:val="both"/>
                                    <w:rPr>
                                      <w:color w:val="51515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E6680" w:rsidRDefault="00FE6680" w:rsidP="00215398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A8045C" w:rsidRPr="00AB4F44" w:rsidRDefault="007A0F8B" w:rsidP="00215398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1515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7.75pt;margin-top:30.55pt;width:539.25pt;height:362.3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" filled="f" stroked="f">
                <v:textbox>
                  <w:txbxContent>
                    <w:p w:rsidR="002C10D7" w:rsidRDefault="00FE6680" w:rsidP="00215398">
                      <w:pPr>
                        <w:spacing w:after="0"/>
                        <w:jc w:val="both"/>
                        <w:rPr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color w:val="515151"/>
                          <w:sz w:val="26"/>
                          <w:szCs w:val="26"/>
                        </w:rPr>
                        <w:t>I</w:t>
                      </w:r>
                      <w:r w:rsidRPr="00FE6680">
                        <w:rPr>
                          <w:color w:val="515151"/>
                          <w:sz w:val="26"/>
                          <w:szCs w:val="26"/>
                        </w:rPr>
                        <w:t>I.</w:t>
                      </w:r>
                      <w:r w:rsidRPr="00FE6680">
                        <w:rPr>
                          <w:color w:val="515151"/>
                          <w:sz w:val="26"/>
                          <w:szCs w:val="26"/>
                        </w:rPr>
                        <w:tab/>
                        <w:t>Aplica el método de ponderación por puntos y completa la siguiente tabla: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71"/>
                        <w:gridCol w:w="1171"/>
                        <w:gridCol w:w="1231"/>
                        <w:gridCol w:w="1231"/>
                        <w:gridCol w:w="1231"/>
                        <w:gridCol w:w="1231"/>
                        <w:gridCol w:w="1231"/>
                        <w:gridCol w:w="1231"/>
                      </w:tblGrid>
                      <w:tr w:rsidR="00FE6680" w:rsidTr="00A8045C">
                        <w:tc>
                          <w:tcPr>
                            <w:tcW w:w="2342" w:type="dxa"/>
                            <w:gridSpan w:val="2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462" w:type="dxa"/>
                            <w:gridSpan w:val="2"/>
                            <w:shd w:val="clear" w:color="auto" w:fill="FFC000"/>
                          </w:tcPr>
                          <w:p w:rsidR="00FE6680" w:rsidRPr="00D05986" w:rsidRDefault="00FE6680" w:rsidP="00FE668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05986">
                              <w:rPr>
                                <w:b/>
                                <w:sz w:val="26"/>
                                <w:szCs w:val="26"/>
                              </w:rPr>
                              <w:t>OPCIÓN A</w:t>
                            </w:r>
                          </w:p>
                        </w:tc>
                        <w:tc>
                          <w:tcPr>
                            <w:tcW w:w="2462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00B050"/>
                          </w:tcPr>
                          <w:p w:rsidR="00FE6680" w:rsidRPr="00D05986" w:rsidRDefault="00FE6680" w:rsidP="00FE668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05986">
                              <w:rPr>
                                <w:b/>
                                <w:sz w:val="26"/>
                                <w:szCs w:val="26"/>
                              </w:rPr>
                              <w:t>OPCIÓN B</w:t>
                            </w:r>
                          </w:p>
                        </w:tc>
                        <w:tc>
                          <w:tcPr>
                            <w:tcW w:w="2462" w:type="dxa"/>
                            <w:gridSpan w:val="2"/>
                            <w:shd w:val="clear" w:color="auto" w:fill="00B0F0"/>
                          </w:tcPr>
                          <w:p w:rsidR="00FE6680" w:rsidRPr="00D05986" w:rsidRDefault="00FE6680" w:rsidP="00FE668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05986">
                              <w:rPr>
                                <w:b/>
                                <w:sz w:val="26"/>
                                <w:szCs w:val="26"/>
                              </w:rPr>
                              <w:t>OPCIÓN C</w:t>
                            </w:r>
                          </w:p>
                        </w:tc>
                      </w:tr>
                      <w:tr w:rsidR="00FE6680" w:rsidTr="00FE6680">
                        <w:tc>
                          <w:tcPr>
                            <w:tcW w:w="1171" w:type="dxa"/>
                          </w:tcPr>
                          <w:p w:rsidR="00FE6680" w:rsidRPr="00FE6680" w:rsidRDefault="00FE6680" w:rsidP="00215398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 xml:space="preserve">Factores </w:t>
                            </w:r>
                          </w:p>
                          <w:p w:rsidR="00FE6680" w:rsidRPr="00FE6680" w:rsidRDefault="00FE6680" w:rsidP="00215398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>relevantes</w:t>
                            </w:r>
                          </w:p>
                        </w:tc>
                        <w:tc>
                          <w:tcPr>
                            <w:tcW w:w="1171" w:type="dxa"/>
                          </w:tcPr>
                          <w:p w:rsidR="00FE6680" w:rsidRPr="00FE6680" w:rsidRDefault="00FE6680" w:rsidP="00215398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 xml:space="preserve">Peso </w:t>
                            </w:r>
                          </w:p>
                          <w:p w:rsidR="00FE6680" w:rsidRPr="00FE6680" w:rsidRDefault="00FE6680" w:rsidP="00215398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 xml:space="preserve">Asignado 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Pr="00FE6680" w:rsidRDefault="00FE6680" w:rsidP="00215398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 xml:space="preserve">Calificación 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Pr="00FE6680" w:rsidRDefault="00FE6680" w:rsidP="00215398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 xml:space="preserve">Calificación </w:t>
                            </w:r>
                          </w:p>
                          <w:p w:rsidR="00FE6680" w:rsidRPr="00FE6680" w:rsidRDefault="00FE6680" w:rsidP="00215398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 xml:space="preserve">Ponderada </w:t>
                            </w:r>
                          </w:p>
                        </w:tc>
                        <w:tc>
                          <w:tcPr>
                            <w:tcW w:w="1231" w:type="dxa"/>
                            <w:tcBorders>
                              <w:top w:val="nil"/>
                            </w:tcBorders>
                          </w:tcPr>
                          <w:p w:rsidR="00FE6680" w:rsidRPr="00FE6680" w:rsidRDefault="00FE6680" w:rsidP="00215398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>Calificación</w:t>
                            </w:r>
                          </w:p>
                        </w:tc>
                        <w:tc>
                          <w:tcPr>
                            <w:tcW w:w="1231" w:type="dxa"/>
                            <w:tcBorders>
                              <w:top w:val="nil"/>
                            </w:tcBorders>
                          </w:tcPr>
                          <w:p w:rsidR="00FE6680" w:rsidRPr="00FE6680" w:rsidRDefault="00FE6680" w:rsidP="00FE6680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 xml:space="preserve">Calificación </w:t>
                            </w:r>
                          </w:p>
                          <w:p w:rsidR="00FE6680" w:rsidRPr="00FE6680" w:rsidRDefault="00FE6680" w:rsidP="00FE6680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>Ponderada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Pr="00FE6680" w:rsidRDefault="00FE6680" w:rsidP="00215398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>Calificación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Pr="00FE6680" w:rsidRDefault="00FE6680" w:rsidP="00FE6680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 xml:space="preserve">Calificación </w:t>
                            </w:r>
                          </w:p>
                          <w:p w:rsidR="00FE6680" w:rsidRPr="00FE6680" w:rsidRDefault="00FE6680" w:rsidP="00FE6680">
                            <w:pPr>
                              <w:jc w:val="both"/>
                              <w:rPr>
                                <w:color w:val="515151"/>
                              </w:rPr>
                            </w:pPr>
                            <w:r w:rsidRPr="00FE6680">
                              <w:rPr>
                                <w:color w:val="515151"/>
                              </w:rPr>
                              <w:t>Ponderada</w:t>
                            </w:r>
                          </w:p>
                        </w:tc>
                      </w:tr>
                      <w:tr w:rsidR="00FE6680" w:rsidTr="00FE6680"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1515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FE6680" w:rsidTr="00FE6680"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15151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FE6680" w:rsidTr="00FE6680"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15151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FE6680" w:rsidTr="00FE6680"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15151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FE6680" w:rsidTr="00FE6680"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15151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FE6680" w:rsidTr="00FE6680"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15151"/>
                                <w:sz w:val="26"/>
                                <w:szCs w:val="26"/>
                              </w:rPr>
                              <w:t>SUMA</w:t>
                            </w:r>
                          </w:p>
                        </w:tc>
                        <w:tc>
                          <w:tcPr>
                            <w:tcW w:w="117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15151"/>
                                <w:sz w:val="26"/>
                                <w:szCs w:val="26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</w:tcPr>
                          <w:p w:rsidR="00FE6680" w:rsidRDefault="00FE6680" w:rsidP="00215398">
                            <w:pPr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FE6680" w:rsidRDefault="00FE6680" w:rsidP="00215398">
                      <w:pPr>
                        <w:spacing w:after="0"/>
                        <w:jc w:val="both"/>
                        <w:rPr>
                          <w:color w:val="515151"/>
                          <w:sz w:val="26"/>
                          <w:szCs w:val="26"/>
                        </w:rPr>
                      </w:pPr>
                    </w:p>
                    <w:p w:rsidR="00A8045C" w:rsidRPr="00AB4F44" w:rsidRDefault="007A0F8B" w:rsidP="00215398">
                      <w:pPr>
                        <w:spacing w:after="0"/>
                        <w:jc w:val="both"/>
                        <w:rPr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color w:val="51515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45C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margin">
                  <wp:posOffset>24130</wp:posOffset>
                </wp:positionH>
                <wp:positionV relativeFrom="paragraph">
                  <wp:posOffset>6525895</wp:posOffset>
                </wp:positionV>
                <wp:extent cx="1916430" cy="1454785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145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.9pt;margin-top:513.85pt;width:150.9pt;height:114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45C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margin">
                  <wp:posOffset>456565</wp:posOffset>
                </wp:positionH>
                <wp:positionV relativeFrom="paragraph">
                  <wp:posOffset>4391660</wp:posOffset>
                </wp:positionV>
                <wp:extent cx="3438525" cy="39243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392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5.95pt;margin-top:345.8pt;width:270.75pt;height:30.9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" filled="f" stroked="f">
                <v:textbox style="mso-fit-shape-to-text:t">
                  <w:txbxContent>
                    <w:p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45C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margin">
                  <wp:posOffset>438150</wp:posOffset>
                </wp:positionH>
                <wp:positionV relativeFrom="paragraph">
                  <wp:posOffset>2143760</wp:posOffset>
                </wp:positionV>
                <wp:extent cx="1630680" cy="39243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92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4.5pt;margin-top:168.8pt;width:128.4pt;height:30.9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" filled="f" stroked="f">
                <v:textbox style="mso-fit-shape-to-text:t">
                  <w:txbxContent>
                    <w:p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headerReference w:type="default" r:id="rId2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856" w:rsidRDefault="005B6856" w:rsidP="00A01AB1">
      <w:pPr>
        <w:spacing w:after="0" w:line="240" w:lineRule="auto"/>
      </w:pPr>
      <w:r>
        <w:separator/>
      </w:r>
    </w:p>
  </w:endnote>
  <w:endnote w:type="continuationSeparator" w:id="0">
    <w:p w:rsidR="005B6856" w:rsidRDefault="005B6856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856" w:rsidRDefault="005B6856" w:rsidP="00A01AB1">
      <w:pPr>
        <w:spacing w:after="0" w:line="240" w:lineRule="auto"/>
      </w:pPr>
      <w:r>
        <w:separator/>
      </w:r>
    </w:p>
  </w:footnote>
  <w:footnote w:type="continuationSeparator" w:id="0">
    <w:p w:rsidR="005B6856" w:rsidRDefault="005B6856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0E" w:rsidRPr="00C72A51" w:rsidRDefault="002F310E" w:rsidP="002F310E">
    <w:pPr>
      <w:spacing w:after="0"/>
      <w:jc w:val="center"/>
      <w:rPr>
        <w:b/>
        <w:sz w:val="24"/>
        <w:szCs w:val="24"/>
      </w:rPr>
    </w:pPr>
    <w:r w:rsidRPr="00C72A51">
      <w:rPr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5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6" name="Imagen 6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sz w:val="24"/>
        <w:szCs w:val="24"/>
      </w:rPr>
      <w:t>INSTITUTO POLITECNICO NACIONAL</w:t>
    </w:r>
  </w:p>
  <w:p w:rsidR="002F310E" w:rsidRPr="00C72A51" w:rsidRDefault="002F310E" w:rsidP="002F310E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ESCUELA SUPERIOR DE CÓMPUTO</w:t>
    </w:r>
  </w:p>
  <w:p w:rsidR="002F310E" w:rsidRPr="00C72A51" w:rsidRDefault="00C32C7E" w:rsidP="002F310E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ADMINISTRACION DE PROYECTOS</w:t>
    </w:r>
  </w:p>
  <w:p w:rsidR="00C5555F" w:rsidRDefault="00C555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28C7"/>
    <w:multiLevelType w:val="hybridMultilevel"/>
    <w:tmpl w:val="70841C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74652"/>
    <w:multiLevelType w:val="hybridMultilevel"/>
    <w:tmpl w:val="F1DABE04"/>
    <w:lvl w:ilvl="0" w:tplc="34B2E6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7C54B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2665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5C70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2E2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E5C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8698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C421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502D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7854A2"/>
    <w:multiLevelType w:val="hybridMultilevel"/>
    <w:tmpl w:val="807EEAF6"/>
    <w:lvl w:ilvl="0" w:tplc="054EF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51B6F"/>
    <w:multiLevelType w:val="hybridMultilevel"/>
    <w:tmpl w:val="2F04FF70"/>
    <w:lvl w:ilvl="0" w:tplc="14F8DF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0EA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24C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0A3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C2BF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40A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42F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04B1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222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BF6D8F"/>
    <w:multiLevelType w:val="hybridMultilevel"/>
    <w:tmpl w:val="705E2CEC"/>
    <w:lvl w:ilvl="0" w:tplc="33AE1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381FFA"/>
    <w:multiLevelType w:val="hybridMultilevel"/>
    <w:tmpl w:val="C1489D5C"/>
    <w:lvl w:ilvl="0" w:tplc="766470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5031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A29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CAF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BCDD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0C5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1C61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A13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6E63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A07524"/>
    <w:multiLevelType w:val="hybridMultilevel"/>
    <w:tmpl w:val="1244F64A"/>
    <w:lvl w:ilvl="0" w:tplc="2AF8C81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51515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D237B"/>
    <w:multiLevelType w:val="hybridMultilevel"/>
    <w:tmpl w:val="FE92CB20"/>
    <w:lvl w:ilvl="0" w:tplc="6CF44D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13AA2"/>
    <w:multiLevelType w:val="hybridMultilevel"/>
    <w:tmpl w:val="18CE0CC4"/>
    <w:lvl w:ilvl="0" w:tplc="F9B081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2A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EC4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C4A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CAD8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8AF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8A5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C8B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28AD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B771C7"/>
    <w:multiLevelType w:val="hybridMultilevel"/>
    <w:tmpl w:val="ED440BBA"/>
    <w:lvl w:ilvl="0" w:tplc="E918F260">
      <w:start w:val="1"/>
      <w:numFmt w:val="decimal"/>
      <w:lvlText w:val="%1."/>
      <w:lvlJc w:val="left"/>
      <w:pPr>
        <w:ind w:left="465" w:hanging="360"/>
      </w:pPr>
      <w:rPr>
        <w:rFonts w:asciiTheme="majorHAnsi" w:hAnsiTheme="majorHAnsi" w:hint="default"/>
        <w:color w:val="51515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0E"/>
    <w:rsid w:val="00043E68"/>
    <w:rsid w:val="00055585"/>
    <w:rsid w:val="000C601F"/>
    <w:rsid w:val="000D2471"/>
    <w:rsid w:val="00141993"/>
    <w:rsid w:val="0014438E"/>
    <w:rsid w:val="00193CE6"/>
    <w:rsid w:val="001B5912"/>
    <w:rsid w:val="001D7110"/>
    <w:rsid w:val="001E4ECB"/>
    <w:rsid w:val="00201C1B"/>
    <w:rsid w:val="00215398"/>
    <w:rsid w:val="002803EC"/>
    <w:rsid w:val="002C10D7"/>
    <w:rsid w:val="002D21DE"/>
    <w:rsid w:val="002F310E"/>
    <w:rsid w:val="00366B75"/>
    <w:rsid w:val="003810F0"/>
    <w:rsid w:val="003D4343"/>
    <w:rsid w:val="003D4523"/>
    <w:rsid w:val="00447C42"/>
    <w:rsid w:val="004635FB"/>
    <w:rsid w:val="00466AA4"/>
    <w:rsid w:val="004A17D5"/>
    <w:rsid w:val="004C7982"/>
    <w:rsid w:val="004D29B3"/>
    <w:rsid w:val="004D564D"/>
    <w:rsid w:val="004D6F45"/>
    <w:rsid w:val="00504F64"/>
    <w:rsid w:val="00515C71"/>
    <w:rsid w:val="00534B33"/>
    <w:rsid w:val="00550F10"/>
    <w:rsid w:val="00560D1F"/>
    <w:rsid w:val="005A3C52"/>
    <w:rsid w:val="005B6856"/>
    <w:rsid w:val="005E4C53"/>
    <w:rsid w:val="005E6CC6"/>
    <w:rsid w:val="006220C2"/>
    <w:rsid w:val="0063761F"/>
    <w:rsid w:val="006A1130"/>
    <w:rsid w:val="006C6590"/>
    <w:rsid w:val="006F118F"/>
    <w:rsid w:val="00732C10"/>
    <w:rsid w:val="007A0F8B"/>
    <w:rsid w:val="007B4C0C"/>
    <w:rsid w:val="007C43F4"/>
    <w:rsid w:val="007E5532"/>
    <w:rsid w:val="00845EF5"/>
    <w:rsid w:val="00853A66"/>
    <w:rsid w:val="00886A8E"/>
    <w:rsid w:val="00893C64"/>
    <w:rsid w:val="008B650E"/>
    <w:rsid w:val="00934AAA"/>
    <w:rsid w:val="00946450"/>
    <w:rsid w:val="00960863"/>
    <w:rsid w:val="009626E8"/>
    <w:rsid w:val="0097183C"/>
    <w:rsid w:val="00972651"/>
    <w:rsid w:val="00985D4C"/>
    <w:rsid w:val="009D0702"/>
    <w:rsid w:val="009D3B1A"/>
    <w:rsid w:val="009E0C7D"/>
    <w:rsid w:val="009E6692"/>
    <w:rsid w:val="009F1953"/>
    <w:rsid w:val="00A01AB1"/>
    <w:rsid w:val="00A1034D"/>
    <w:rsid w:val="00A24E8B"/>
    <w:rsid w:val="00A4420F"/>
    <w:rsid w:val="00A637D8"/>
    <w:rsid w:val="00A730E1"/>
    <w:rsid w:val="00A8045C"/>
    <w:rsid w:val="00A91A4A"/>
    <w:rsid w:val="00AB1ACD"/>
    <w:rsid w:val="00AB4F44"/>
    <w:rsid w:val="00AC54DD"/>
    <w:rsid w:val="00B14BD5"/>
    <w:rsid w:val="00B304A1"/>
    <w:rsid w:val="00B31235"/>
    <w:rsid w:val="00B721B0"/>
    <w:rsid w:val="00B86586"/>
    <w:rsid w:val="00BA12BC"/>
    <w:rsid w:val="00BB08EF"/>
    <w:rsid w:val="00BC5994"/>
    <w:rsid w:val="00BE13B0"/>
    <w:rsid w:val="00BE4760"/>
    <w:rsid w:val="00BE4CEF"/>
    <w:rsid w:val="00C01070"/>
    <w:rsid w:val="00C01E2F"/>
    <w:rsid w:val="00C32C7E"/>
    <w:rsid w:val="00C37AAD"/>
    <w:rsid w:val="00C54257"/>
    <w:rsid w:val="00C5555F"/>
    <w:rsid w:val="00C67045"/>
    <w:rsid w:val="00CE0E59"/>
    <w:rsid w:val="00D05986"/>
    <w:rsid w:val="00D065CD"/>
    <w:rsid w:val="00D14807"/>
    <w:rsid w:val="00D2492A"/>
    <w:rsid w:val="00D35AA5"/>
    <w:rsid w:val="00D37034"/>
    <w:rsid w:val="00D50CE0"/>
    <w:rsid w:val="00DF364B"/>
    <w:rsid w:val="00E06111"/>
    <w:rsid w:val="00E26E85"/>
    <w:rsid w:val="00E70370"/>
    <w:rsid w:val="00E8166E"/>
    <w:rsid w:val="00E90504"/>
    <w:rsid w:val="00EA3B3C"/>
    <w:rsid w:val="00ED4E4F"/>
    <w:rsid w:val="00F532F0"/>
    <w:rsid w:val="00FA42B5"/>
    <w:rsid w:val="00FB7834"/>
    <w:rsid w:val="00FE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BC59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4F4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B4F4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AB4F4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deTDC1">
    <w:name w:val="Título de TDC1"/>
    <w:basedOn w:val="Normal"/>
    <w:rsid w:val="000C601F"/>
    <w:pPr>
      <w:spacing w:before="60" w:after="120" w:line="240" w:lineRule="auto"/>
    </w:pPr>
    <w:rPr>
      <w:rFonts w:ascii="Century Gothic" w:eastAsia="Times New Roman" w:hAnsi="Century Gothic" w:cs="Century Gothic"/>
      <w:color w:val="3682A2"/>
      <w:lang w:eastAsia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0C601F"/>
    <w:rPr>
      <w:rFonts w:ascii="Century Gothic" w:hAnsi="Century Gothic"/>
      <w:b/>
      <w:color w:val="000000"/>
      <w:sz w:val="18"/>
      <w:szCs w:val="24"/>
      <w:lang w:bidi="es-ES"/>
    </w:rPr>
  </w:style>
  <w:style w:type="paragraph" w:customStyle="1" w:styleId="TOCNumber">
    <w:name w:val="TOC Number"/>
    <w:basedOn w:val="Normal"/>
    <w:link w:val="TOCNumberChar"/>
    <w:rsid w:val="000C601F"/>
    <w:pPr>
      <w:spacing w:before="60" w:after="0" w:line="240" w:lineRule="auto"/>
    </w:pPr>
    <w:rPr>
      <w:rFonts w:ascii="Century Gothic" w:hAnsi="Century Gothic"/>
      <w:b/>
      <w:color w:val="000000"/>
      <w:sz w:val="18"/>
      <w:szCs w:val="24"/>
      <w:lang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F64"/>
    <w:rPr>
      <w:rFonts w:ascii="Tahoma" w:hAnsi="Tahoma" w:cs="Tahoma"/>
      <w:sz w:val="16"/>
      <w:szCs w:val="16"/>
    </w:rPr>
  </w:style>
  <w:style w:type="table" w:styleId="Tabladecuadrcula5oscura-nfasis5">
    <w:name w:val="Grid Table 5 Dark Accent 5"/>
    <w:basedOn w:val="Tablanormal"/>
    <w:uiPriority w:val="50"/>
    <w:rsid w:val="00466A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0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9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9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com\AppData\Roaming\Microsoft\Plantilla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E02991-2F09-4706-A9BA-6E8F7985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2017-08-03T15:02:00Z</dcterms:created>
  <dcterms:modified xsi:type="dcterms:W3CDTF">2018-09-17T12:29:00Z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